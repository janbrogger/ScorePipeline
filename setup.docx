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E3" w:rsidRDefault="003D6BE3" w:rsidP="003D6BE3">
      <w:pPr>
        <w:jc w:val="right"/>
      </w:pPr>
      <w:r>
        <w:t>Bergen/Jan Brøgger/2016-11-16</w:t>
      </w:r>
    </w:p>
    <w:p w:rsidR="003D6BE3" w:rsidRPr="003D6BE3" w:rsidRDefault="003D6BE3" w:rsidP="003D6BE3">
      <w:pPr>
        <w:pStyle w:val="Tittel"/>
      </w:pPr>
      <w:r>
        <w:t>How to get started with the ScorePipeline project</w:t>
      </w:r>
    </w:p>
    <w:p w:rsidR="003D6BE3" w:rsidRDefault="003D6BE3" w:rsidP="003D6BE3"/>
    <w:p w:rsidR="006917E8" w:rsidRDefault="006917E8" w:rsidP="00B37F44">
      <w:pPr>
        <w:pStyle w:val="Overskrift1"/>
      </w:pPr>
      <w:r w:rsidRPr="00B37F44">
        <w:t>Requirements</w:t>
      </w:r>
    </w:p>
    <w:p w:rsidR="006917E8" w:rsidRDefault="006917E8" w:rsidP="0027377F">
      <w:pPr>
        <w:pStyle w:val="Listeavsnitt"/>
        <w:numPr>
          <w:ilvl w:val="0"/>
          <w:numId w:val="6"/>
        </w:numPr>
      </w:pPr>
      <w:r>
        <w:t xml:space="preserve">SQL Server instance available for </w:t>
      </w:r>
      <w:r w:rsidR="00C30EDF">
        <w:t xml:space="preserve">restoring and </w:t>
      </w:r>
      <w:r>
        <w:t>mounting the ScoreAnon database.</w:t>
      </w:r>
    </w:p>
    <w:p w:rsidR="006917E8" w:rsidRPr="006917E8" w:rsidRDefault="006917E8" w:rsidP="0027377F">
      <w:pPr>
        <w:pStyle w:val="Listeavsnitt"/>
        <w:numPr>
          <w:ilvl w:val="0"/>
          <w:numId w:val="6"/>
        </w:numPr>
      </w:pPr>
      <w:r>
        <w:t>A Score anonymized database backup available for research (an example is included).</w:t>
      </w:r>
    </w:p>
    <w:p w:rsidR="008C04E6" w:rsidRDefault="001A6932" w:rsidP="00B37F44">
      <w:pPr>
        <w:pStyle w:val="Overskrift1"/>
      </w:pPr>
      <w:r>
        <w:t>Overview</w:t>
      </w:r>
    </w:p>
    <w:p w:rsidR="00637530" w:rsidRDefault="008C04E6" w:rsidP="0027377F">
      <w:pPr>
        <w:pStyle w:val="Listeavsnitt"/>
        <w:numPr>
          <w:ilvl w:val="0"/>
          <w:numId w:val="7"/>
        </w:numPr>
      </w:pPr>
      <w:r>
        <w:t>Install matlab 2016.</w:t>
      </w:r>
    </w:p>
    <w:p w:rsidR="00BA1817" w:rsidRDefault="00BA1817" w:rsidP="0027377F">
      <w:pPr>
        <w:pStyle w:val="Listeavsnitt"/>
        <w:numPr>
          <w:ilvl w:val="0"/>
          <w:numId w:val="7"/>
        </w:numPr>
      </w:pPr>
      <w:r>
        <w:t>Unzip the SQL Server database backup “ScoreAnon” and copy it to the SQL Server Backup location</w:t>
      </w:r>
    </w:p>
    <w:p w:rsidR="00637530" w:rsidRDefault="008B34BF" w:rsidP="0027377F">
      <w:pPr>
        <w:pStyle w:val="Listeavsnitt"/>
        <w:numPr>
          <w:ilvl w:val="0"/>
          <w:numId w:val="7"/>
        </w:numPr>
      </w:pPr>
      <w:r>
        <w:t xml:space="preserve">Restore </w:t>
      </w:r>
      <w:r w:rsidR="008C04E6">
        <w:t>the SQL server database “ScoreAnon” or other SCORE database used for research</w:t>
      </w:r>
    </w:p>
    <w:p w:rsidR="003B59FD" w:rsidRDefault="003B59FD" w:rsidP="0027377F">
      <w:pPr>
        <w:pStyle w:val="Listeavsnitt"/>
        <w:numPr>
          <w:ilvl w:val="0"/>
          <w:numId w:val="7"/>
        </w:numPr>
      </w:pPr>
      <w:r>
        <w:t>Run some SQL scripts that create additional tables.</w:t>
      </w:r>
    </w:p>
    <w:p w:rsidR="00637530" w:rsidRDefault="008C04E6" w:rsidP="0027377F">
      <w:pPr>
        <w:pStyle w:val="Listeavsnitt"/>
        <w:numPr>
          <w:ilvl w:val="0"/>
          <w:numId w:val="7"/>
        </w:numPr>
      </w:pPr>
      <w:r>
        <w:t xml:space="preserve">Add an ODBC </w:t>
      </w:r>
      <w:r w:rsidR="008B34BF">
        <w:t xml:space="preserve">system </w:t>
      </w:r>
      <w:r>
        <w:t xml:space="preserve">connection </w:t>
      </w:r>
    </w:p>
    <w:p w:rsidR="00637530" w:rsidRDefault="00637530" w:rsidP="0027377F">
      <w:pPr>
        <w:pStyle w:val="Listeavsnitt"/>
        <w:numPr>
          <w:ilvl w:val="0"/>
          <w:numId w:val="7"/>
        </w:numPr>
      </w:pPr>
      <w:r>
        <w:t>Clone the two git repositories EEGLAB and fieldtrip</w:t>
      </w:r>
    </w:p>
    <w:p w:rsidR="009C7E58" w:rsidRDefault="009C7E58" w:rsidP="0027377F">
      <w:pPr>
        <w:pStyle w:val="Listeavsnitt"/>
        <w:numPr>
          <w:ilvl w:val="0"/>
          <w:numId w:val="7"/>
        </w:numPr>
      </w:pPr>
      <w:r w:rsidRPr="009C7E58">
        <w:t>Change the config options</w:t>
      </w:r>
      <w:r>
        <w:t xml:space="preserve"> (paths to EEGLAB etc).</w:t>
      </w:r>
    </w:p>
    <w:p w:rsidR="00613B6D" w:rsidRDefault="00613B6D" w:rsidP="009C7E58">
      <w:pPr>
        <w:pStyle w:val="Listeavsnitt"/>
        <w:numPr>
          <w:ilvl w:val="0"/>
          <w:numId w:val="7"/>
        </w:numPr>
      </w:pPr>
      <w:r>
        <w:t>Start matlab</w:t>
      </w:r>
      <w:r w:rsidR="009C7E58" w:rsidRPr="009C7E58">
        <w:t xml:space="preserve"> </w:t>
      </w:r>
    </w:p>
    <w:p w:rsidR="00613B6D" w:rsidRDefault="00613B6D" w:rsidP="0027377F">
      <w:pPr>
        <w:pStyle w:val="Listeavsnitt"/>
        <w:numPr>
          <w:ilvl w:val="0"/>
          <w:numId w:val="7"/>
        </w:numPr>
      </w:pPr>
      <w:r>
        <w:t>On the Matlab command line, enter:</w:t>
      </w:r>
    </w:p>
    <w:p w:rsidR="00613B6D" w:rsidRPr="00613B6D" w:rsidRDefault="00613B6D" w:rsidP="00613B6D">
      <w:pPr>
        <w:pStyle w:val="Ingenmellomrom"/>
        <w:rPr>
          <w:rFonts w:ascii="Courier New" w:hAnsi="Courier New" w:cs="Courier New"/>
        </w:rPr>
      </w:pPr>
      <w:r w:rsidRPr="00613B6D">
        <w:rPr>
          <w:rFonts w:ascii="Courier New" w:hAnsi="Courier New" w:cs="Courier New"/>
        </w:rPr>
        <w:t>Cd [path-to-ScorePipeline</w:t>
      </w:r>
      <w:r w:rsidR="00191FE1">
        <w:rPr>
          <w:rFonts w:ascii="Courier New" w:hAnsi="Courier New" w:cs="Courier New"/>
        </w:rPr>
        <w:t>\matlab</w:t>
      </w:r>
      <w:r w:rsidRPr="00613B6D">
        <w:rPr>
          <w:rFonts w:ascii="Courier New" w:hAnsi="Courier New" w:cs="Courier New"/>
        </w:rPr>
        <w:t>]</w:t>
      </w:r>
    </w:p>
    <w:p w:rsidR="00613B6D" w:rsidRPr="00613B6D" w:rsidRDefault="00613B6D" w:rsidP="00613B6D">
      <w:pPr>
        <w:pStyle w:val="Ingenmellomrom"/>
        <w:rPr>
          <w:rFonts w:ascii="Courier New" w:hAnsi="Courier New" w:cs="Courier New"/>
        </w:rPr>
      </w:pPr>
      <w:r w:rsidRPr="00613B6D">
        <w:rPr>
          <w:rFonts w:ascii="Courier New" w:hAnsi="Courier New" w:cs="Courier New"/>
        </w:rPr>
        <w:t>ScorePipeline</w:t>
      </w:r>
    </w:p>
    <w:p w:rsidR="003D6BE3" w:rsidRDefault="003D6BE3" w:rsidP="00B37F44">
      <w:pPr>
        <w:pStyle w:val="Overskrift1"/>
      </w:pPr>
      <w:r>
        <w:t>Install Matlab 2016</w:t>
      </w:r>
    </w:p>
    <w:p w:rsidR="006917E8" w:rsidRDefault="006917E8" w:rsidP="00B37F44">
      <w:pPr>
        <w:pStyle w:val="Overskrift1"/>
      </w:pPr>
      <w:r>
        <w:t>Unzip and restore backup</w:t>
      </w:r>
    </w:p>
    <w:p w:rsidR="006917E8" w:rsidRDefault="006917E8" w:rsidP="006917E8">
      <w:r>
        <w:t>Unzip the file “</w:t>
      </w:r>
      <w:r w:rsidRPr="006917E8">
        <w:t>HolbergAnon_20160620.7z</w:t>
      </w:r>
      <w:r>
        <w:t xml:space="preserve">” </w:t>
      </w:r>
      <w:r w:rsidR="00F12761">
        <w:t xml:space="preserve">using the program </w:t>
      </w:r>
      <w:r>
        <w:t>7-zip.</w:t>
      </w:r>
    </w:p>
    <w:p w:rsidR="00F12761" w:rsidRDefault="00F12761" w:rsidP="006917E8">
      <w:r>
        <w:t>Copy the backup file to the SQL Server instance’s backup directory, typically “%ProgramFiles%</w:t>
      </w:r>
      <w:r w:rsidRPr="00F12761">
        <w:t>\Microsoft SQL Server\MSSQL11.MSSQLSERVER\MSSQL\Backup</w:t>
      </w:r>
      <w:r>
        <w:t>”</w:t>
      </w:r>
      <w:r w:rsidR="00C6453D">
        <w:t xml:space="preserve"> or similar.</w:t>
      </w:r>
    </w:p>
    <w:p w:rsidR="00C30EDF" w:rsidRDefault="00C30EDF" w:rsidP="006917E8">
      <w:r>
        <w:t>Start SQL Server Management studio</w:t>
      </w:r>
      <w:r w:rsidR="00EA28B7">
        <w:t>.</w:t>
      </w:r>
    </w:p>
    <w:p w:rsidR="00EA28B7" w:rsidRDefault="00EA28B7" w:rsidP="006917E8">
      <w:r>
        <w:t>Right-click databases and choose “Restore”:</w:t>
      </w:r>
    </w:p>
    <w:p w:rsidR="00EA28B7" w:rsidRDefault="00EA28B7" w:rsidP="006917E8">
      <w:r>
        <w:rPr>
          <w:noProof/>
          <w:lang w:val="nb-NO" w:eastAsia="nb-NO"/>
        </w:rPr>
        <w:lastRenderedPageBreak/>
        <w:drawing>
          <wp:inline distT="0" distB="0" distL="0" distR="0" wp14:anchorId="1D62F4A8" wp14:editId="785080C2">
            <wp:extent cx="3333750" cy="3933825"/>
            <wp:effectExtent l="0" t="0" r="0" b="9525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D7" w:rsidRDefault="00A70683" w:rsidP="006917E8">
      <w:r>
        <w:t>You will see this screen:</w:t>
      </w:r>
    </w:p>
    <w:p w:rsidR="001975D7" w:rsidRDefault="001975D7" w:rsidP="006917E8">
      <w:r>
        <w:rPr>
          <w:noProof/>
          <w:lang w:val="nb-NO" w:eastAsia="nb-NO"/>
        </w:rPr>
        <w:drawing>
          <wp:inline distT="0" distB="0" distL="0" distR="0" wp14:anchorId="4368875D" wp14:editId="1C1DE26A">
            <wp:extent cx="3801379" cy="3316406"/>
            <wp:effectExtent l="0" t="0" r="889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430" cy="33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D7" w:rsidRDefault="00A70683" w:rsidP="006917E8">
      <w:r>
        <w:t>Click “Device” and “…”</w:t>
      </w:r>
    </w:p>
    <w:p w:rsidR="00A70683" w:rsidRDefault="00A70683" w:rsidP="006917E8">
      <w:r>
        <w:rPr>
          <w:noProof/>
          <w:lang w:val="nb-NO" w:eastAsia="nb-NO"/>
        </w:rPr>
        <w:lastRenderedPageBreak/>
        <w:drawing>
          <wp:inline distT="0" distB="0" distL="0" distR="0" wp14:anchorId="4183B800" wp14:editId="7536BA61">
            <wp:extent cx="4261402" cy="3739487"/>
            <wp:effectExtent l="0" t="0" r="635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645" cy="37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A2" w:rsidRDefault="007B5CA2" w:rsidP="006917E8">
      <w:r>
        <w:t>Click “Add”</w:t>
      </w:r>
    </w:p>
    <w:p w:rsidR="007B5CA2" w:rsidRDefault="00FC012D" w:rsidP="006917E8">
      <w:r>
        <w:rPr>
          <w:noProof/>
          <w:lang w:val="nb-NO" w:eastAsia="nb-NO"/>
        </w:rPr>
        <w:drawing>
          <wp:inline distT="0" distB="0" distL="0" distR="0" wp14:anchorId="4F990809" wp14:editId="3CD61138">
            <wp:extent cx="4838096" cy="3552381"/>
            <wp:effectExtent l="0" t="0" r="635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2D" w:rsidRDefault="00B41C98" w:rsidP="006917E8">
      <w:r>
        <w:t>Click the SCORE backup:</w:t>
      </w:r>
    </w:p>
    <w:p w:rsidR="001366DC" w:rsidRDefault="001366DC" w:rsidP="006917E8">
      <w:r>
        <w:rPr>
          <w:noProof/>
          <w:lang w:val="nb-NO" w:eastAsia="nb-NO"/>
        </w:rPr>
        <w:lastRenderedPageBreak/>
        <w:drawing>
          <wp:anchor distT="0" distB="0" distL="114300" distR="114300" simplePos="0" relativeHeight="251659264" behindDoc="0" locked="0" layoutInCell="1" allowOverlap="1" wp14:anchorId="7B5F63E9" wp14:editId="1588E84B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5972810" cy="4344035"/>
            <wp:effectExtent l="0" t="0" r="8890" b="0"/>
            <wp:wrapSquare wrapText="bothSides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ED8" w:rsidRDefault="00267ED8" w:rsidP="006917E8"/>
    <w:p w:rsidR="008511C2" w:rsidRDefault="008511C2" w:rsidP="008511C2">
      <w:r>
        <w:t>In this screen, click OK:</w:t>
      </w:r>
    </w:p>
    <w:p w:rsidR="00267ED8" w:rsidRDefault="00267ED8" w:rsidP="006917E8">
      <w:r>
        <w:rPr>
          <w:noProof/>
          <w:lang w:val="nb-NO" w:eastAsia="nb-NO"/>
        </w:rPr>
        <w:lastRenderedPageBreak/>
        <w:drawing>
          <wp:inline distT="0" distB="0" distL="0" distR="0" wp14:anchorId="40444875" wp14:editId="169C87B9">
            <wp:extent cx="4838096" cy="3552381"/>
            <wp:effectExtent l="0" t="0" r="635" b="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8" w:rsidRDefault="00F51CB8" w:rsidP="006917E8">
      <w:r>
        <w:t>In this screen, click OK:</w:t>
      </w:r>
    </w:p>
    <w:p w:rsidR="00F51CB8" w:rsidRDefault="00F51CB8" w:rsidP="006917E8">
      <w:r>
        <w:rPr>
          <w:noProof/>
          <w:lang w:val="nb-NO" w:eastAsia="nb-NO"/>
        </w:rPr>
        <w:lastRenderedPageBreak/>
        <w:drawing>
          <wp:inline distT="0" distB="0" distL="0" distR="0" wp14:anchorId="0E0F882C" wp14:editId="04E7A9CC">
            <wp:extent cx="5972810" cy="5210810"/>
            <wp:effectExtent l="0" t="0" r="8890" b="889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1C" w:rsidRDefault="00751729" w:rsidP="006917E8">
      <w:r>
        <w:t>The restore process will start:</w:t>
      </w:r>
    </w:p>
    <w:p w:rsidR="00751729" w:rsidRDefault="00751729" w:rsidP="006917E8">
      <w:r>
        <w:rPr>
          <w:noProof/>
          <w:lang w:val="nb-NO" w:eastAsia="nb-NO"/>
        </w:rPr>
        <w:lastRenderedPageBreak/>
        <w:drawing>
          <wp:inline distT="0" distB="0" distL="0" distR="0" wp14:anchorId="4669B839" wp14:editId="60CD36A0">
            <wp:extent cx="4192468" cy="3657600"/>
            <wp:effectExtent l="0" t="0" r="0" b="0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348" cy="36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1C" w:rsidRDefault="00805C1C" w:rsidP="006917E8">
      <w:r>
        <w:t>And when it is finished, you will see this:</w:t>
      </w:r>
    </w:p>
    <w:p w:rsidR="00805C1C" w:rsidRDefault="00805C1C" w:rsidP="006917E8">
      <w:r>
        <w:rPr>
          <w:noProof/>
          <w:lang w:val="nb-NO" w:eastAsia="nb-NO"/>
        </w:rPr>
        <w:drawing>
          <wp:inline distT="0" distB="0" distL="0" distR="0" wp14:anchorId="3BB582C0" wp14:editId="3D65C56F">
            <wp:extent cx="3362325" cy="1533525"/>
            <wp:effectExtent l="0" t="0" r="9525" b="9525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A2" w:rsidRDefault="00D026DB" w:rsidP="00B37F44">
      <w:pPr>
        <w:pStyle w:val="Overskrift1"/>
      </w:pPr>
      <w:r>
        <w:t>Run SQL table creation scripts</w:t>
      </w:r>
    </w:p>
    <w:p w:rsidR="00D026DB" w:rsidRDefault="00D026DB" w:rsidP="00D026DB">
      <w:r>
        <w:t>In the ScorePipeline repository, in the ScoreDb directory, you will find the following files:</w:t>
      </w:r>
    </w:p>
    <w:p w:rsidR="00D026DB" w:rsidRDefault="00D026DB" w:rsidP="00D026DB">
      <w:r>
        <w:rPr>
          <w:noProof/>
          <w:lang w:val="nb-NO" w:eastAsia="nb-NO"/>
        </w:rPr>
        <w:lastRenderedPageBreak/>
        <w:drawing>
          <wp:inline distT="0" distB="0" distL="0" distR="0" wp14:anchorId="627F12EC" wp14:editId="4005CDF0">
            <wp:extent cx="5972810" cy="2477770"/>
            <wp:effectExtent l="0" t="0" r="8890" b="0"/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DB" w:rsidRPr="00D026DB" w:rsidRDefault="0073789E" w:rsidP="00D026DB">
      <w:r>
        <w:t>Run the scripts with file names that start with 1-7.</w:t>
      </w:r>
      <w:r w:rsidR="00E524BD">
        <w:t xml:space="preserve"> These will create some extra tables that are used in the research pipeline.</w:t>
      </w:r>
    </w:p>
    <w:p w:rsidR="006917E8" w:rsidRPr="006917E8" w:rsidRDefault="006917E8" w:rsidP="006917E8"/>
    <w:p w:rsidR="003D6BE3" w:rsidRDefault="001A6932" w:rsidP="00B37F44">
      <w:pPr>
        <w:pStyle w:val="Overskrift1"/>
      </w:pPr>
      <w:r>
        <w:t>3</w:t>
      </w:r>
      <w:r w:rsidR="003D6BE3">
        <w:t>. Setup ODBC connection</w:t>
      </w:r>
    </w:p>
    <w:p w:rsidR="00BD01B4" w:rsidRPr="00BD01B4" w:rsidRDefault="00BD01B4" w:rsidP="00BD01B4">
      <w:pPr>
        <w:pStyle w:val="Overskrift2"/>
      </w:pPr>
      <w:r>
        <w:t>Using the graphical user interface</w:t>
      </w:r>
    </w:p>
    <w:p w:rsidR="003D6BE3" w:rsidRDefault="003D6BE3" w:rsidP="003D6BE3">
      <w:r>
        <w:t>Open the Control Panel and search for ODBC.</w:t>
      </w:r>
    </w:p>
    <w:p w:rsidR="003D6BE3" w:rsidRDefault="003D6BE3" w:rsidP="003D6BE3">
      <w:r>
        <w:rPr>
          <w:noProof/>
          <w:lang w:val="nb-NO" w:eastAsia="nb-NO"/>
        </w:rPr>
        <w:drawing>
          <wp:inline distT="0" distB="0" distL="0" distR="0" wp14:anchorId="3EB0D588" wp14:editId="20FC950E">
            <wp:extent cx="30861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E3" w:rsidRDefault="003D6BE3" w:rsidP="003D6BE3">
      <w:r>
        <w:t>Click on ODBC.</w:t>
      </w:r>
    </w:p>
    <w:p w:rsidR="003D6BE3" w:rsidRPr="003D6BE3" w:rsidRDefault="003D6BE3" w:rsidP="003D6BE3">
      <w:r>
        <w:t>Go to “System DSN”, click Add</w:t>
      </w:r>
    </w:p>
    <w:p w:rsidR="003D6BE3" w:rsidRDefault="003D6BE3" w:rsidP="003D6BE3">
      <w:r>
        <w:rPr>
          <w:noProof/>
          <w:lang w:val="nb-NO" w:eastAsia="nb-NO"/>
        </w:rPr>
        <w:lastRenderedPageBreak/>
        <w:drawing>
          <wp:inline distT="0" distB="0" distL="0" distR="0" wp14:anchorId="14EEFAFA" wp14:editId="2F1F07D6">
            <wp:extent cx="2703268" cy="22383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909" cy="22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E3" w:rsidRDefault="00542832" w:rsidP="003D6BE3">
      <w:r>
        <w:t>Choose the most recent SQL Client version</w:t>
      </w:r>
    </w:p>
    <w:p w:rsidR="00542832" w:rsidRDefault="00542832" w:rsidP="003D6BE3">
      <w:r>
        <w:rPr>
          <w:noProof/>
          <w:lang w:val="nb-NO" w:eastAsia="nb-NO"/>
        </w:rPr>
        <w:drawing>
          <wp:inline distT="0" distB="0" distL="0" distR="0" wp14:anchorId="547C6D5D" wp14:editId="447C73B5">
            <wp:extent cx="2378217" cy="17811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4285" cy="17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32" w:rsidRDefault="00542832" w:rsidP="003D6BE3">
      <w:r>
        <w:t>Click Finish.</w:t>
      </w:r>
    </w:p>
    <w:p w:rsidR="00542832" w:rsidRDefault="00542832" w:rsidP="003D6BE3">
      <w:r>
        <w:t>Fil</w:t>
      </w:r>
      <w:r w:rsidR="00EA33D1">
        <w:t>l out the following information. Click Next.</w:t>
      </w:r>
    </w:p>
    <w:p w:rsidR="00542832" w:rsidRDefault="00542832" w:rsidP="003D6BE3">
      <w:r>
        <w:rPr>
          <w:noProof/>
          <w:lang w:val="nb-NO" w:eastAsia="nb-NO"/>
        </w:rPr>
        <w:drawing>
          <wp:inline distT="0" distB="0" distL="0" distR="0" wp14:anchorId="756FC84F" wp14:editId="5C646B92">
            <wp:extent cx="3409950" cy="235756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242" cy="23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54" w:rsidRDefault="00751A54" w:rsidP="003D6BE3"/>
    <w:p w:rsidR="00751A54" w:rsidRDefault="003C2843" w:rsidP="003D6BE3">
      <w:r>
        <w:lastRenderedPageBreak/>
        <w:t>Click Next on this screen:</w:t>
      </w:r>
    </w:p>
    <w:p w:rsidR="00542832" w:rsidRDefault="00751A54" w:rsidP="003D6BE3">
      <w:r>
        <w:rPr>
          <w:noProof/>
          <w:lang w:val="nb-NO" w:eastAsia="nb-NO"/>
        </w:rPr>
        <w:drawing>
          <wp:inline distT="0" distB="0" distL="0" distR="0" wp14:anchorId="137F9709" wp14:editId="20D1E354">
            <wp:extent cx="3678408" cy="254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5101" cy="254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3" w:rsidRDefault="00917AA8" w:rsidP="003D6BE3">
      <w:r>
        <w:t>On this next screen, enter the name of the anonymized SCORE research database (e.g. HolbergAnon).</w:t>
      </w:r>
    </w:p>
    <w:p w:rsidR="00917AA8" w:rsidRDefault="00917AA8" w:rsidP="003D6BE3">
      <w:r>
        <w:rPr>
          <w:noProof/>
          <w:lang w:val="nb-NO" w:eastAsia="nb-NO"/>
        </w:rPr>
        <w:drawing>
          <wp:inline distT="0" distB="0" distL="0" distR="0" wp14:anchorId="2F0AC3B1" wp14:editId="4B021D4A">
            <wp:extent cx="3733515" cy="25812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6511" cy="258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43" w:rsidRDefault="003C2843" w:rsidP="003D6BE3"/>
    <w:p w:rsidR="00C61420" w:rsidRDefault="00C61420" w:rsidP="003D6BE3"/>
    <w:p w:rsidR="00C61420" w:rsidRDefault="00C61420" w:rsidP="003D6BE3">
      <w:r>
        <w:t>Click Next here, too:</w:t>
      </w:r>
    </w:p>
    <w:p w:rsidR="00C61420" w:rsidRDefault="00C61420" w:rsidP="003D6BE3">
      <w:r>
        <w:rPr>
          <w:noProof/>
          <w:lang w:val="nb-NO" w:eastAsia="nb-NO"/>
        </w:rPr>
        <w:lastRenderedPageBreak/>
        <w:drawing>
          <wp:inline distT="0" distB="0" distL="0" distR="0" wp14:anchorId="2B2A7E5E" wp14:editId="183EB7DD">
            <wp:extent cx="2990850" cy="206781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7358" cy="20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20" w:rsidRDefault="003B2CBF" w:rsidP="003D6BE3">
      <w:r>
        <w:t>Then click “Test” on this screen:</w:t>
      </w:r>
    </w:p>
    <w:p w:rsidR="003B2CBF" w:rsidRDefault="003B2CBF" w:rsidP="003D6BE3">
      <w:r>
        <w:rPr>
          <w:noProof/>
          <w:lang w:val="nb-NO" w:eastAsia="nb-NO"/>
        </w:rPr>
        <w:drawing>
          <wp:inline distT="0" distB="0" distL="0" distR="0" wp14:anchorId="39205959" wp14:editId="291090C9">
            <wp:extent cx="2577582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0621" cy="24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BF" w:rsidRDefault="0015719D" w:rsidP="003D6BE3">
      <w:r>
        <w:t>Verify that the test completed successfully:</w:t>
      </w:r>
    </w:p>
    <w:p w:rsidR="0015719D" w:rsidRDefault="0015719D" w:rsidP="003D6BE3">
      <w:r>
        <w:rPr>
          <w:noProof/>
          <w:lang w:val="nb-NO" w:eastAsia="nb-NO"/>
        </w:rPr>
        <w:lastRenderedPageBreak/>
        <w:drawing>
          <wp:inline distT="0" distB="0" distL="0" distR="0" wp14:anchorId="7B8F469B" wp14:editId="4294B579">
            <wp:extent cx="360045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9D" w:rsidRDefault="0015719D" w:rsidP="003D6BE3"/>
    <w:p w:rsidR="00EB3673" w:rsidRDefault="00EB3673" w:rsidP="003D6BE3">
      <w:r>
        <w:t>Then click OK</w:t>
      </w:r>
      <w:r w:rsidR="00BF3A5C">
        <w:t xml:space="preserve"> to close the ODBC panel</w:t>
      </w:r>
      <w:r>
        <w:t>:</w:t>
      </w:r>
    </w:p>
    <w:p w:rsidR="00EB3673" w:rsidRDefault="00EB3673" w:rsidP="003D6BE3">
      <w:r>
        <w:rPr>
          <w:noProof/>
          <w:lang w:val="nb-NO" w:eastAsia="nb-NO"/>
        </w:rPr>
        <w:drawing>
          <wp:inline distT="0" distB="0" distL="0" distR="0" wp14:anchorId="5E02C4E3" wp14:editId="2B4821D1">
            <wp:extent cx="4486275" cy="3714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BE3" w:rsidRDefault="003D6BE3" w:rsidP="00B37F44">
      <w:pPr>
        <w:pStyle w:val="Overskrift1"/>
      </w:pPr>
      <w:r>
        <w:lastRenderedPageBreak/>
        <w:t>Setup Git repo dependencies</w:t>
      </w:r>
    </w:p>
    <w:p w:rsidR="003D6BE3" w:rsidRDefault="003D6BE3" w:rsidP="003D6BE3"/>
    <w:p w:rsidR="003D6BE3" w:rsidRDefault="003D6BE3" w:rsidP="003D6BE3">
      <w:r>
        <w:t>This repository depends on two other repositories:</w:t>
      </w:r>
    </w:p>
    <w:p w:rsidR="003D6BE3" w:rsidRDefault="003D6BE3" w:rsidP="003D6BE3"/>
    <w:p w:rsidR="003D6BE3" w:rsidRDefault="003D6BE3" w:rsidP="003D6BE3">
      <w:r>
        <w:t>1. A fork of EEGLAB, at https://bitbucket.org/janbrogger2/eeglab</w:t>
      </w:r>
    </w:p>
    <w:p w:rsidR="003D6BE3" w:rsidRDefault="003D6BE3" w:rsidP="003D6BE3">
      <w:r>
        <w:t>2. A fork of FieldTrip at https://github.com/janbrogger/fieldtrip</w:t>
      </w:r>
    </w:p>
    <w:p w:rsidR="003D6BE3" w:rsidRDefault="003D6BE3" w:rsidP="003D6BE3"/>
    <w:p w:rsidR="003D6BE3" w:rsidRDefault="003D6BE3" w:rsidP="003D6BE3">
      <w:r>
        <w:t>How to clone the repos to use with ScorePipeline:</w:t>
      </w:r>
    </w:p>
    <w:p w:rsidR="003D6BE3" w:rsidRDefault="003D6BE3" w:rsidP="003D6BE3">
      <w:r>
        <w:t>cd /d %USERPROFILE%\Documents\</w:t>
      </w:r>
    </w:p>
    <w:p w:rsidR="003D6BE3" w:rsidRDefault="003D6BE3" w:rsidP="003D6BE3">
      <w:r>
        <w:t>mkdir GitHub</w:t>
      </w:r>
    </w:p>
    <w:p w:rsidR="003D6BE3" w:rsidRDefault="003D6BE3" w:rsidP="003D6BE3">
      <w:r>
        <w:t>cd %USERPROFILE%\Documents\GitHub</w:t>
      </w:r>
    </w:p>
    <w:p w:rsidR="003D6BE3" w:rsidRDefault="003D6BE3" w:rsidP="003D6BE3">
      <w:r>
        <w:t>git clone https://janbrogger2@bitbucket.org/janbrogger2/eeglab.git eeglab</w:t>
      </w:r>
    </w:p>
    <w:p w:rsidR="003D6BE3" w:rsidRDefault="003D6BE3" w:rsidP="003D6BE3">
      <w:r>
        <w:t>git clone https://github.com/janbrogger/fieldtrip fieldtrip</w:t>
      </w:r>
    </w:p>
    <w:p w:rsidR="00671EEA" w:rsidRDefault="00671EEA" w:rsidP="0052676E">
      <w:pPr>
        <w:pStyle w:val="Overskrift1"/>
      </w:pPr>
      <w:r w:rsidRPr="0052676E">
        <w:t>Change</w:t>
      </w:r>
      <w:r>
        <w:t xml:space="preserve"> the config options</w:t>
      </w:r>
    </w:p>
    <w:p w:rsidR="00671EEA" w:rsidRDefault="00671EEA" w:rsidP="00671EEA">
      <w:r>
        <w:t>Edit ScorePipeline\matlab\</w:t>
      </w:r>
      <w:r w:rsidRPr="00671EEA">
        <w:t>ScoreConfig.m</w:t>
      </w:r>
    </w:p>
    <w:p w:rsidR="00671EEA" w:rsidRDefault="00671EEA" w:rsidP="00671EEA">
      <w:r>
        <w:t>You can change the following:</w:t>
      </w:r>
    </w:p>
    <w:p w:rsidR="00671EEA" w:rsidRDefault="00671EEA" w:rsidP="00671EEA">
      <w:pPr>
        <w:pStyle w:val="Listeavsnitt"/>
        <w:numPr>
          <w:ilvl w:val="0"/>
          <w:numId w:val="3"/>
        </w:numPr>
      </w:pPr>
      <w:r>
        <w:t xml:space="preserve">The </w:t>
      </w:r>
      <w:r w:rsidRPr="00671EEA">
        <w:t>odbcDatabaseName</w:t>
      </w:r>
    </w:p>
    <w:p w:rsidR="00671EEA" w:rsidRDefault="00671EEA" w:rsidP="00671EEA">
      <w:pPr>
        <w:pStyle w:val="Listeavsnitt"/>
        <w:numPr>
          <w:ilvl w:val="0"/>
          <w:numId w:val="3"/>
        </w:numPr>
      </w:pPr>
      <w:r>
        <w:t>The SCORE pipeline base path</w:t>
      </w:r>
    </w:p>
    <w:p w:rsidR="00671EEA" w:rsidRPr="00671EEA" w:rsidRDefault="00671EEA" w:rsidP="00671EEA">
      <w:pPr>
        <w:pStyle w:val="Listeavsnitt"/>
        <w:numPr>
          <w:ilvl w:val="0"/>
          <w:numId w:val="3"/>
        </w:numPr>
      </w:pPr>
      <w:r>
        <w:t>The EEGLAB path</w:t>
      </w:r>
    </w:p>
    <w:p w:rsidR="009B00B9" w:rsidRDefault="00671EEA" w:rsidP="0052676E">
      <w:pPr>
        <w:pStyle w:val="Overskrift1"/>
      </w:pPr>
      <w:r>
        <w:t>Startup</w:t>
      </w:r>
    </w:p>
    <w:p w:rsidR="00671EEA" w:rsidRDefault="00671EEA" w:rsidP="00671EEA">
      <w:pPr>
        <w:pStyle w:val="Listeavsnitt"/>
        <w:numPr>
          <w:ilvl w:val="0"/>
          <w:numId w:val="2"/>
        </w:numPr>
      </w:pPr>
      <w:r>
        <w:t>Start Matlab.</w:t>
      </w:r>
    </w:p>
    <w:p w:rsidR="00671EEA" w:rsidRDefault="00106949" w:rsidP="00671EEA">
      <w:pPr>
        <w:pStyle w:val="Listeavsnitt"/>
        <w:numPr>
          <w:ilvl w:val="0"/>
          <w:numId w:val="2"/>
        </w:numPr>
      </w:pPr>
      <w:r>
        <w:t xml:space="preserve">Add the </w:t>
      </w:r>
      <w:r w:rsidR="00671EEA">
        <w:t>ScorePipeline directory</w:t>
      </w:r>
      <w:r>
        <w:t xml:space="preserve"> to the path</w:t>
      </w:r>
      <w:r w:rsidR="00671EEA">
        <w:t xml:space="preserve">, e.g. </w:t>
      </w:r>
    </w:p>
    <w:p w:rsidR="00671EEA" w:rsidRDefault="00106949" w:rsidP="00106949">
      <w:pPr>
        <w:pStyle w:val="Listeavsnitt"/>
        <w:numPr>
          <w:ilvl w:val="1"/>
          <w:numId w:val="2"/>
        </w:numPr>
      </w:pPr>
      <w:r>
        <w:t xml:space="preserve">addpath </w:t>
      </w:r>
      <w:r w:rsidRPr="00106949">
        <w:t>J:\ScorePipeline\matlab</w:t>
      </w:r>
    </w:p>
    <w:p w:rsidR="00671EEA" w:rsidRDefault="00671EEA" w:rsidP="00671EEA">
      <w:pPr>
        <w:pStyle w:val="Listeavsnitt"/>
        <w:numPr>
          <w:ilvl w:val="0"/>
          <w:numId w:val="2"/>
        </w:numPr>
      </w:pPr>
      <w:r>
        <w:t>Type “ScorePipeline”</w:t>
      </w:r>
    </w:p>
    <w:p w:rsidR="00E47247" w:rsidRDefault="00E47247" w:rsidP="00671EEA">
      <w:pPr>
        <w:pStyle w:val="Listeavsnitt"/>
        <w:numPr>
          <w:ilvl w:val="0"/>
          <w:numId w:val="2"/>
        </w:numPr>
      </w:pPr>
      <w:r>
        <w:t>You will see some text output, checking some requirements, and a new GUI window.</w:t>
      </w:r>
    </w:p>
    <w:p w:rsidR="00E33F18" w:rsidRDefault="00E33F18" w:rsidP="00E33F18">
      <w:pPr>
        <w:ind w:left="360"/>
      </w:pPr>
      <w:r>
        <w:t>Troubleshooting : if you get an error when auto-downloading the fieldtrip plugin, try to set</w:t>
      </w:r>
      <w:r w:rsidR="00AF23F5">
        <w:t xml:space="preserve"> the proxy information manually and re-try “ScorePipeline”. If that doesn’t work, then edit the batch file “</w:t>
      </w:r>
      <w:r w:rsidR="00AF23F5" w:rsidRPr="00AF23F5">
        <w:t>update-fieldtrip-in-eeglab.bat</w:t>
      </w:r>
      <w:r w:rsidR="00AF23F5">
        <w:t>” with the correct paths to the fieldtrip and eeglab repositories. Then run the batch file, and re-run ScorePipeline.</w:t>
      </w:r>
      <w:bookmarkStart w:id="0" w:name="_GoBack"/>
      <w:bookmarkEnd w:id="0"/>
    </w:p>
    <w:p w:rsidR="00671EEA" w:rsidRPr="00671EEA" w:rsidRDefault="00E47247" w:rsidP="00E47247">
      <w:r>
        <w:rPr>
          <w:noProof/>
          <w:lang w:val="nb-NO" w:eastAsia="nb-NO"/>
        </w:rPr>
        <w:lastRenderedPageBreak/>
        <w:drawing>
          <wp:inline distT="0" distB="0" distL="0" distR="0" wp14:anchorId="42AAC2BB" wp14:editId="77927563">
            <wp:extent cx="5972810" cy="430466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EEA" w:rsidRPr="00671E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4936"/>
    <w:multiLevelType w:val="hybridMultilevel"/>
    <w:tmpl w:val="A18A9C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32E67"/>
    <w:multiLevelType w:val="hybridMultilevel"/>
    <w:tmpl w:val="88F4A08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F331B"/>
    <w:multiLevelType w:val="hybridMultilevel"/>
    <w:tmpl w:val="5B2AD3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33B95"/>
    <w:multiLevelType w:val="hybridMultilevel"/>
    <w:tmpl w:val="2DE4EEBC"/>
    <w:lvl w:ilvl="0" w:tplc="E3B8BC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00EF3"/>
    <w:multiLevelType w:val="hybridMultilevel"/>
    <w:tmpl w:val="53F08B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E129BA"/>
    <w:multiLevelType w:val="hybridMultilevel"/>
    <w:tmpl w:val="37B8F010"/>
    <w:lvl w:ilvl="0" w:tplc="52029B84">
      <w:start w:val="1"/>
      <w:numFmt w:val="decimal"/>
      <w:pStyle w:val="Overskrift1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00D9E"/>
    <w:multiLevelType w:val="hybridMultilevel"/>
    <w:tmpl w:val="14F08E1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CB"/>
    <w:rsid w:val="00061D86"/>
    <w:rsid w:val="00106949"/>
    <w:rsid w:val="001366DC"/>
    <w:rsid w:val="0015719D"/>
    <w:rsid w:val="00191FE1"/>
    <w:rsid w:val="001975D7"/>
    <w:rsid w:val="001A6932"/>
    <w:rsid w:val="001B0AF1"/>
    <w:rsid w:val="001E65A6"/>
    <w:rsid w:val="00246267"/>
    <w:rsid w:val="00267ED8"/>
    <w:rsid w:val="0027377F"/>
    <w:rsid w:val="00335530"/>
    <w:rsid w:val="003B2CBF"/>
    <w:rsid w:val="003B59FD"/>
    <w:rsid w:val="003C2843"/>
    <w:rsid w:val="003D6BE3"/>
    <w:rsid w:val="004C337E"/>
    <w:rsid w:val="004C4685"/>
    <w:rsid w:val="0052676E"/>
    <w:rsid w:val="00542832"/>
    <w:rsid w:val="005615E2"/>
    <w:rsid w:val="005F6939"/>
    <w:rsid w:val="00613B6D"/>
    <w:rsid w:val="00637530"/>
    <w:rsid w:val="00671EEA"/>
    <w:rsid w:val="006917E8"/>
    <w:rsid w:val="006F1116"/>
    <w:rsid w:val="0073789E"/>
    <w:rsid w:val="00751729"/>
    <w:rsid w:val="00751A54"/>
    <w:rsid w:val="007B5CA2"/>
    <w:rsid w:val="00805C1C"/>
    <w:rsid w:val="008511C2"/>
    <w:rsid w:val="008B34BF"/>
    <w:rsid w:val="008C04E6"/>
    <w:rsid w:val="00917AA8"/>
    <w:rsid w:val="009716CB"/>
    <w:rsid w:val="009C44F7"/>
    <w:rsid w:val="009C7E58"/>
    <w:rsid w:val="00A06244"/>
    <w:rsid w:val="00A70683"/>
    <w:rsid w:val="00AF11E7"/>
    <w:rsid w:val="00AF23F5"/>
    <w:rsid w:val="00B37F44"/>
    <w:rsid w:val="00B41C98"/>
    <w:rsid w:val="00B4554D"/>
    <w:rsid w:val="00BA1817"/>
    <w:rsid w:val="00BD01B4"/>
    <w:rsid w:val="00BF3A5C"/>
    <w:rsid w:val="00C30EDF"/>
    <w:rsid w:val="00C61420"/>
    <w:rsid w:val="00C6453D"/>
    <w:rsid w:val="00D026DB"/>
    <w:rsid w:val="00E33F18"/>
    <w:rsid w:val="00E47247"/>
    <w:rsid w:val="00E524BD"/>
    <w:rsid w:val="00EA28B7"/>
    <w:rsid w:val="00EA33D1"/>
    <w:rsid w:val="00EB3673"/>
    <w:rsid w:val="00F12761"/>
    <w:rsid w:val="00F51CB8"/>
    <w:rsid w:val="00FC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37F4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0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D6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D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37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D01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genmellomrom">
    <w:name w:val="No Spacing"/>
    <w:uiPriority w:val="1"/>
    <w:qFormat/>
    <w:rsid w:val="00BD01B4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637530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BA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A1817"/>
    <w:rPr>
      <w:rFonts w:ascii="Tahoma" w:hAnsi="Tahoma" w:cs="Tahoma"/>
      <w:sz w:val="16"/>
      <w:szCs w:val="1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61D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61D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37F4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0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D6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D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37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D01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genmellomrom">
    <w:name w:val="No Spacing"/>
    <w:uiPriority w:val="1"/>
    <w:qFormat/>
    <w:rsid w:val="00BD01B4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637530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BA1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A1817"/>
    <w:rPr>
      <w:rFonts w:ascii="Tahoma" w:hAnsi="Tahoma" w:cs="Tahoma"/>
      <w:sz w:val="16"/>
      <w:szCs w:val="1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61D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61D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89677E9F.dotm</Template>
  <TotalTime>85</TotalTime>
  <Pages>14</Pages>
  <Words>528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Brøgger</dc:creator>
  <cp:keywords/>
  <dc:description/>
  <cp:lastModifiedBy>Jan Christian Brøgger</cp:lastModifiedBy>
  <cp:revision>59</cp:revision>
  <dcterms:created xsi:type="dcterms:W3CDTF">2016-11-16T11:43:00Z</dcterms:created>
  <dcterms:modified xsi:type="dcterms:W3CDTF">2016-12-02T11:04:00Z</dcterms:modified>
</cp:coreProperties>
</file>